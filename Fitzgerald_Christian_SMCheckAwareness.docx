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1B" w:rsidRDefault="002D4846" w:rsidP="009869CA">
      <w:pPr>
        <w:pStyle w:val="Heading1"/>
      </w:pPr>
      <w:bookmarkStart w:id="0" w:name="_GoBack"/>
      <w:bookmarkEnd w:id="0"/>
      <w:r w:rsidRPr="009869CA">
        <w:rPr>
          <w:noProof/>
          <w:color w:val="auto"/>
        </w:rPr>
        <w:pict>
          <v:rect id="Rectangle 31" o:spid="_x0000_s1028" style="position:absolute;left:0;text-align:left;margin-left:110.3pt;margin-top:63.5pt;width:418.8pt;height:669.1pt;z-index:-251659776;visibility:visible;mso-wrap-style:square;mso-height-percent:0;mso-wrap-distance-left:9pt;mso-wrap-distance-top:0;mso-wrap-distance-right:9pt;mso-wrap-distance-bottom:0;mso-position-horizontal-relative:pag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" o:allowincell="f" filled="f" strokecolor="#7f7f7f [1612]" strokeweight="3pt">
            <w10:wrap anchorx="page" anchory="page"/>
          </v:rect>
        </w:pict>
      </w:r>
      <w:r>
        <w:rPr>
          <w:noProof/>
        </w:rPr>
        <w:pict>
          <v:rect id="_x0000_s1030" style="position:absolute;left:0;text-align:left;margin-left:0;margin-top:18.75pt;width:3in;height:24pt;z-index:-251657728;mso-position-horizontal:center" stroked="f"/>
        </w:pict>
      </w:r>
      <w:r w:rsidR="009869CA">
        <w:t xml:space="preserve"> </w:t>
      </w:r>
      <w:r w:rsidR="0036220D">
        <w:t>Warning</w:t>
      </w:r>
    </w:p>
    <w:p w:rsidR="00BF331B" w:rsidRDefault="003D1BF9" w:rsidP="00BF331B">
      <w:pPr>
        <w:pStyle w:val="Heading2"/>
      </w:pPr>
      <w:r>
        <w:t>Lost Job</w:t>
      </w:r>
    </w:p>
    <w:p w:rsidR="0036220D" w:rsidRDefault="003D1BF9" w:rsidP="00422E2E">
      <w:r>
        <w:t xml:space="preserve">                                  </w:t>
      </w:r>
      <w:r w:rsidR="0036220D" w:rsidRPr="00652F79">
        <w:rPr>
          <w:noProof/>
        </w:rPr>
        <w:drawing>
          <wp:inline distT="0" distB="0" distL="0" distR="0" wp14:anchorId="6C518F78" wp14:editId="0FF9EBCD">
            <wp:extent cx="4820479" cy="3049043"/>
            <wp:effectExtent l="0" t="0" r="0" b="0"/>
            <wp:docPr id="1" name="Picture 1" descr="Image result for f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79" cy="304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0D" w:rsidRPr="0036220D" w:rsidRDefault="0036220D" w:rsidP="00422E2E">
      <w:pPr>
        <w:rPr>
          <w:sz w:val="52"/>
          <w:szCs w:val="52"/>
        </w:rPr>
      </w:pPr>
      <w:r w:rsidRPr="0036220D">
        <w:rPr>
          <w:sz w:val="52"/>
          <w:szCs w:val="52"/>
        </w:rPr>
        <w:t xml:space="preserve">                        Did you know?</w:t>
      </w:r>
    </w:p>
    <w:p w:rsidR="0036220D" w:rsidRPr="00B751D0" w:rsidRDefault="003D1BF9" w:rsidP="003622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1D0">
        <w:rPr>
          <w:sz w:val="28"/>
          <w:szCs w:val="28"/>
        </w:rPr>
        <w:t xml:space="preserve">60% of employers use social networking </w:t>
      </w:r>
    </w:p>
    <w:p w:rsidR="00F05E9E" w:rsidRPr="00B751D0" w:rsidRDefault="003D1BF9" w:rsidP="003D1BF9">
      <w:pPr>
        <w:pStyle w:val="ListParagraph"/>
        <w:ind w:left="2395"/>
        <w:rPr>
          <w:sz w:val="28"/>
          <w:szCs w:val="28"/>
        </w:rPr>
      </w:pPr>
      <w:proofErr w:type="gramStart"/>
      <w:r w:rsidRPr="00B751D0">
        <w:rPr>
          <w:sz w:val="28"/>
          <w:szCs w:val="28"/>
        </w:rPr>
        <w:t>websites</w:t>
      </w:r>
      <w:proofErr w:type="gramEnd"/>
      <w:r w:rsidRPr="00B751D0">
        <w:rPr>
          <w:sz w:val="28"/>
          <w:szCs w:val="28"/>
        </w:rPr>
        <w:t xml:space="preserve"> to research job candidates</w:t>
      </w:r>
    </w:p>
    <w:p w:rsidR="003D1BF9" w:rsidRPr="00B751D0" w:rsidRDefault="003D1BF9" w:rsidP="003D1B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1D0">
        <w:rPr>
          <w:sz w:val="28"/>
          <w:szCs w:val="28"/>
        </w:rPr>
        <w:t>6 in 10 of those employers use social networking to</w:t>
      </w:r>
    </w:p>
    <w:p w:rsidR="003D1BF9" w:rsidRPr="00B751D0" w:rsidRDefault="00652F79" w:rsidP="003D1BF9">
      <w:pPr>
        <w:pStyle w:val="ListParagraph"/>
        <w:ind w:left="2395"/>
        <w:rPr>
          <w:sz w:val="28"/>
          <w:szCs w:val="28"/>
        </w:rPr>
      </w:pPr>
      <w:proofErr w:type="gramStart"/>
      <w:r w:rsidRPr="00B751D0">
        <w:rPr>
          <w:sz w:val="28"/>
          <w:szCs w:val="28"/>
        </w:rPr>
        <w:t>look</w:t>
      </w:r>
      <w:proofErr w:type="gramEnd"/>
      <w:r w:rsidRPr="00B751D0">
        <w:rPr>
          <w:sz w:val="28"/>
          <w:szCs w:val="28"/>
        </w:rPr>
        <w:t xml:space="preserve"> for information that “supports their qualifications”</w:t>
      </w:r>
    </w:p>
    <w:p w:rsidR="00652F79" w:rsidRPr="00B751D0" w:rsidRDefault="00652F79" w:rsidP="00652F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1D0">
        <w:rPr>
          <w:sz w:val="28"/>
          <w:szCs w:val="28"/>
        </w:rPr>
        <w:t>21% of employers admit they’re looking for reasons                                 to avoid hiring a candidate</w:t>
      </w:r>
    </w:p>
    <w:p w:rsidR="003D1BF9" w:rsidRPr="00B751D0" w:rsidRDefault="00652F79" w:rsidP="00652F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1D0">
        <w:rPr>
          <w:sz w:val="28"/>
          <w:szCs w:val="28"/>
        </w:rPr>
        <w:t>53% want to see if the candidate is professional online</w:t>
      </w:r>
    </w:p>
    <w:p w:rsidR="00652F79" w:rsidRPr="00B751D0" w:rsidRDefault="00652F79" w:rsidP="003622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1D0">
        <w:rPr>
          <w:sz w:val="28"/>
          <w:szCs w:val="28"/>
        </w:rPr>
        <w:t>49% of employers  said they’ve foun</w:t>
      </w:r>
      <w:r w:rsidR="0036220D" w:rsidRPr="00B751D0">
        <w:rPr>
          <w:sz w:val="28"/>
          <w:szCs w:val="28"/>
        </w:rPr>
        <w:t xml:space="preserve">d </w:t>
      </w:r>
      <w:r w:rsidRPr="00B751D0">
        <w:rPr>
          <w:sz w:val="28"/>
          <w:szCs w:val="28"/>
        </w:rPr>
        <w:t xml:space="preserve">information online </w:t>
      </w:r>
      <w:r w:rsidR="0036220D" w:rsidRPr="00B751D0">
        <w:rPr>
          <w:sz w:val="28"/>
          <w:szCs w:val="28"/>
        </w:rPr>
        <w:t xml:space="preserve">                    </w:t>
      </w:r>
      <w:r w:rsidRPr="00B751D0">
        <w:rPr>
          <w:sz w:val="28"/>
          <w:szCs w:val="28"/>
        </w:rPr>
        <w:t xml:space="preserve">that caused them to not </w:t>
      </w:r>
      <w:r w:rsidR="0036220D" w:rsidRPr="00B751D0">
        <w:rPr>
          <w:sz w:val="28"/>
          <w:szCs w:val="28"/>
        </w:rPr>
        <w:t>h</w:t>
      </w:r>
      <w:r w:rsidRPr="00B751D0">
        <w:rPr>
          <w:sz w:val="28"/>
          <w:szCs w:val="28"/>
        </w:rPr>
        <w:t xml:space="preserve">ire a candidate         </w:t>
      </w:r>
    </w:p>
    <w:p w:rsidR="00652F79" w:rsidRPr="00B751D0" w:rsidRDefault="0036220D" w:rsidP="00652F79">
      <w:pPr>
        <w:pStyle w:val="ListParagraph"/>
        <w:ind w:left="2395"/>
        <w:rPr>
          <w:sz w:val="36"/>
          <w:szCs w:val="36"/>
        </w:rPr>
      </w:pPr>
      <w:r w:rsidRPr="00B751D0">
        <w:rPr>
          <w:sz w:val="36"/>
          <w:szCs w:val="36"/>
        </w:rPr>
        <w:t>-</w:t>
      </w:r>
      <w:r w:rsidRPr="00B751D0">
        <w:rPr>
          <w:sz w:val="28"/>
          <w:szCs w:val="28"/>
        </w:rPr>
        <w:t>Your posts online NEVER go away</w:t>
      </w:r>
      <w:r w:rsidR="00B751D0" w:rsidRPr="00B751D0">
        <w:rPr>
          <w:sz w:val="28"/>
          <w:szCs w:val="28"/>
        </w:rPr>
        <w:t xml:space="preserve"> so:</w:t>
      </w:r>
    </w:p>
    <w:p w:rsidR="00652F79" w:rsidRPr="00B751D0" w:rsidRDefault="00652F79" w:rsidP="00652F79">
      <w:pPr>
        <w:pStyle w:val="ListParagraph"/>
        <w:ind w:left="2395"/>
        <w:rPr>
          <w:sz w:val="48"/>
          <w:szCs w:val="48"/>
        </w:rPr>
      </w:pPr>
      <w:r w:rsidRPr="00B751D0">
        <w:rPr>
          <w:sz w:val="48"/>
          <w:szCs w:val="48"/>
        </w:rPr>
        <w:t>Be Smart Online</w:t>
      </w:r>
    </w:p>
    <w:p w:rsidR="00652F79" w:rsidRPr="00B751D0" w:rsidRDefault="00652F79" w:rsidP="00652F79">
      <w:pPr>
        <w:pStyle w:val="ListParagraph"/>
        <w:ind w:left="2395"/>
        <w:rPr>
          <w:sz w:val="48"/>
          <w:szCs w:val="48"/>
        </w:rPr>
      </w:pPr>
      <w:r w:rsidRPr="00B751D0">
        <w:rPr>
          <w:sz w:val="48"/>
          <w:szCs w:val="48"/>
        </w:rPr>
        <w:t>Be Secure Online</w:t>
      </w:r>
    </w:p>
    <w:p w:rsidR="00B751D0" w:rsidRPr="00B751D0" w:rsidRDefault="00652F79" w:rsidP="00B751D0">
      <w:pPr>
        <w:pStyle w:val="ListParagraph"/>
        <w:ind w:left="2395"/>
        <w:rPr>
          <w:sz w:val="48"/>
          <w:szCs w:val="48"/>
        </w:rPr>
      </w:pPr>
      <w:r w:rsidRPr="00B751D0">
        <w:rPr>
          <w:sz w:val="48"/>
          <w:szCs w:val="48"/>
        </w:rPr>
        <w:t>Be Aware</w:t>
      </w:r>
      <w:r w:rsidR="00D10CB5" w:rsidRPr="00B751D0">
        <w:rPr>
          <w:sz w:val="48"/>
          <w:szCs w:val="48"/>
        </w:rPr>
        <w:t xml:space="preserve"> On Social Media</w:t>
      </w:r>
    </w:p>
    <w:p w:rsidR="00652F79" w:rsidRPr="00B751D0" w:rsidRDefault="00B751D0" w:rsidP="00B751D0">
      <w:pPr>
        <w:rPr>
          <w:sz w:val="48"/>
          <w:szCs w:val="48"/>
        </w:rPr>
      </w:pPr>
      <w:r w:rsidRPr="00B751D0">
        <w:rPr>
          <w:sz w:val="36"/>
          <w:szCs w:val="36"/>
        </w:rPr>
        <w:t xml:space="preserve">                 Don’t ruin your future, think before you post</w:t>
      </w:r>
      <w:r>
        <w:rPr>
          <w:sz w:val="36"/>
          <w:szCs w:val="36"/>
        </w:rPr>
        <w:t>!</w:t>
      </w:r>
      <w:r w:rsidR="00652F79" w:rsidRPr="00B751D0">
        <w:rPr>
          <w:sz w:val="36"/>
          <w:szCs w:val="36"/>
        </w:rPr>
        <w:t xml:space="preserve">                    </w:t>
      </w:r>
    </w:p>
    <w:sectPr w:rsidR="00652F79" w:rsidRPr="00B751D0" w:rsidSect="00E56106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3CC5"/>
    <w:multiLevelType w:val="hybridMultilevel"/>
    <w:tmpl w:val="E70650A0"/>
    <w:lvl w:ilvl="0" w:tplc="04090001">
      <w:start w:val="1"/>
      <w:numFmt w:val="bullet"/>
      <w:lvlText w:val=""/>
      <w:lvlJc w:val="left"/>
      <w:pPr>
        <w:ind w:left="2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5" w:hanging="360"/>
      </w:pPr>
      <w:rPr>
        <w:rFonts w:ascii="Wingdings" w:hAnsi="Wingdings" w:hint="default"/>
      </w:rPr>
    </w:lvl>
  </w:abstractNum>
  <w:abstractNum w:abstractNumId="1" w15:restartNumberingAfterBreak="0">
    <w:nsid w:val="748A20C0"/>
    <w:multiLevelType w:val="hybridMultilevel"/>
    <w:tmpl w:val="4CD62B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D1BF9"/>
    <w:rsid w:val="000607CE"/>
    <w:rsid w:val="0008194A"/>
    <w:rsid w:val="00081DF7"/>
    <w:rsid w:val="000D1A1B"/>
    <w:rsid w:val="000F342A"/>
    <w:rsid w:val="00102132"/>
    <w:rsid w:val="001248CB"/>
    <w:rsid w:val="00126687"/>
    <w:rsid w:val="00154F3C"/>
    <w:rsid w:val="00166432"/>
    <w:rsid w:val="0018213D"/>
    <w:rsid w:val="001C5964"/>
    <w:rsid w:val="0023696D"/>
    <w:rsid w:val="00264AB1"/>
    <w:rsid w:val="00292470"/>
    <w:rsid w:val="002963D7"/>
    <w:rsid w:val="002D4846"/>
    <w:rsid w:val="00337768"/>
    <w:rsid w:val="00342BD6"/>
    <w:rsid w:val="00345919"/>
    <w:rsid w:val="0036220D"/>
    <w:rsid w:val="00376EAD"/>
    <w:rsid w:val="003B45AF"/>
    <w:rsid w:val="003D1BF9"/>
    <w:rsid w:val="00402D3B"/>
    <w:rsid w:val="00422E2E"/>
    <w:rsid w:val="0042458B"/>
    <w:rsid w:val="00450B40"/>
    <w:rsid w:val="004719C3"/>
    <w:rsid w:val="0048450E"/>
    <w:rsid w:val="00485AD2"/>
    <w:rsid w:val="004D376E"/>
    <w:rsid w:val="00504514"/>
    <w:rsid w:val="00506456"/>
    <w:rsid w:val="00531FA6"/>
    <w:rsid w:val="005413A9"/>
    <w:rsid w:val="00542554"/>
    <w:rsid w:val="0056767C"/>
    <w:rsid w:val="005A72B7"/>
    <w:rsid w:val="005C7EF4"/>
    <w:rsid w:val="00652F79"/>
    <w:rsid w:val="006942D3"/>
    <w:rsid w:val="00696AAF"/>
    <w:rsid w:val="006D071C"/>
    <w:rsid w:val="00705D0B"/>
    <w:rsid w:val="007411BA"/>
    <w:rsid w:val="0074403C"/>
    <w:rsid w:val="007509C4"/>
    <w:rsid w:val="007A14C8"/>
    <w:rsid w:val="007A656E"/>
    <w:rsid w:val="007F6844"/>
    <w:rsid w:val="00847FF9"/>
    <w:rsid w:val="00852754"/>
    <w:rsid w:val="009045A7"/>
    <w:rsid w:val="00980E62"/>
    <w:rsid w:val="009869CA"/>
    <w:rsid w:val="00992FF1"/>
    <w:rsid w:val="009F2002"/>
    <w:rsid w:val="009F69B8"/>
    <w:rsid w:val="00A27BD3"/>
    <w:rsid w:val="00A37AD2"/>
    <w:rsid w:val="00AF70D6"/>
    <w:rsid w:val="00B0403F"/>
    <w:rsid w:val="00B0743E"/>
    <w:rsid w:val="00B5268B"/>
    <w:rsid w:val="00B751D0"/>
    <w:rsid w:val="00B830C0"/>
    <w:rsid w:val="00BB3E56"/>
    <w:rsid w:val="00BC226A"/>
    <w:rsid w:val="00BC4350"/>
    <w:rsid w:val="00BF331B"/>
    <w:rsid w:val="00C031FC"/>
    <w:rsid w:val="00C12E7B"/>
    <w:rsid w:val="00CB1549"/>
    <w:rsid w:val="00D10CB5"/>
    <w:rsid w:val="00D5178D"/>
    <w:rsid w:val="00D75861"/>
    <w:rsid w:val="00DC7767"/>
    <w:rsid w:val="00DD7A9D"/>
    <w:rsid w:val="00E10CB2"/>
    <w:rsid w:val="00E56106"/>
    <w:rsid w:val="00E93207"/>
    <w:rsid w:val="00EC48A8"/>
    <w:rsid w:val="00F05E9E"/>
    <w:rsid w:val="00F12A53"/>
    <w:rsid w:val="00F16FAE"/>
    <w:rsid w:val="00F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7CD4C725"/>
  <w15:docId w15:val="{CD34568A-DD11-4B84-8358-6714D043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EF4"/>
    <w:pPr>
      <w:spacing w:before="40" w:line="264" w:lineRule="auto"/>
    </w:pPr>
    <w:rPr>
      <w:rFonts w:asciiTheme="minorHAnsi" w:hAnsiTheme="minorHAnsi"/>
      <w:sz w:val="18"/>
    </w:rPr>
  </w:style>
  <w:style w:type="paragraph" w:styleId="Heading1">
    <w:name w:val="heading 1"/>
    <w:basedOn w:val="Normal"/>
    <w:next w:val="Normal"/>
    <w:qFormat/>
    <w:rsid w:val="005C7EF4"/>
    <w:pPr>
      <w:spacing w:before="0" w:line="960" w:lineRule="exact"/>
      <w:jc w:val="center"/>
      <w:outlineLvl w:val="0"/>
    </w:pPr>
    <w:rPr>
      <w:rFonts w:asciiTheme="majorHAnsi" w:hAnsiTheme="majorHAnsi"/>
      <w:color w:val="7F7F7F" w:themeColor="text1" w:themeTint="80"/>
      <w:sz w:val="96"/>
      <w:szCs w:val="96"/>
    </w:rPr>
  </w:style>
  <w:style w:type="paragraph" w:styleId="Heading2">
    <w:name w:val="heading 2"/>
    <w:basedOn w:val="Normal"/>
    <w:next w:val="Normal"/>
    <w:qFormat/>
    <w:rsid w:val="00BF331B"/>
    <w:pPr>
      <w:spacing w:after="200" w:line="960" w:lineRule="exact"/>
      <w:jc w:val="center"/>
      <w:outlineLvl w:val="1"/>
    </w:pPr>
    <w:rPr>
      <w:b/>
      <w:sz w:val="96"/>
      <w:szCs w:val="56"/>
    </w:rPr>
  </w:style>
  <w:style w:type="paragraph" w:styleId="Heading3">
    <w:name w:val="heading 3"/>
    <w:basedOn w:val="Normal"/>
    <w:next w:val="Normal"/>
    <w:qFormat/>
    <w:rsid w:val="00BF331B"/>
    <w:pPr>
      <w:jc w:val="center"/>
      <w:outlineLvl w:val="2"/>
    </w:pPr>
    <w:rPr>
      <w:rFonts w:asciiTheme="majorHAnsi" w:hAnsiTheme="majorHAnsi"/>
      <w:b/>
      <w:color w:val="595959" w:themeColor="text1" w:themeTint="A6"/>
      <w:szCs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5C7EF4"/>
    <w:pPr>
      <w:outlineLvl w:val="3"/>
    </w:pPr>
    <w:rPr>
      <w:color w:val="404040" w:themeColor="text1" w:themeTint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1FC"/>
    <w:tblPr>
      <w:tblCellMar>
        <w:top w:w="29" w:type="dxa"/>
        <w:left w:w="58" w:type="dxa"/>
        <w:bottom w:w="29" w:type="dxa"/>
        <w:right w:w="5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7EF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4D376E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4D376E"/>
  </w:style>
  <w:style w:type="paragraph" w:styleId="CommentSubject">
    <w:name w:val="annotation subject"/>
    <w:basedOn w:val="CommentText"/>
    <w:next w:val="CommentText"/>
    <w:semiHidden/>
    <w:unhideWhenUsed/>
    <w:rsid w:val="004D376E"/>
    <w:rPr>
      <w:b/>
      <w:bCs/>
    </w:rPr>
  </w:style>
  <w:style w:type="paragraph" w:styleId="BalloonText">
    <w:name w:val="Balloon Text"/>
    <w:basedOn w:val="Normal"/>
    <w:semiHidden/>
    <w:unhideWhenUsed/>
    <w:rsid w:val="004D376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5C7EF4"/>
    <w:rPr>
      <w:rFonts w:asciiTheme="minorHAnsi" w:hAnsiTheme="minorHAnsi"/>
      <w:color w:val="404040" w:themeColor="text1" w:themeTint="BF"/>
      <w:sz w:val="18"/>
      <w:szCs w:val="18"/>
    </w:rPr>
  </w:style>
  <w:style w:type="paragraph" w:customStyle="1" w:styleId="Photo">
    <w:name w:val="Photo"/>
    <w:basedOn w:val="Normal"/>
    <w:unhideWhenUsed/>
    <w:qFormat/>
    <w:rsid w:val="00BF331B"/>
    <w:pPr>
      <w:spacing w:after="200"/>
      <w:jc w:val="center"/>
    </w:pPr>
  </w:style>
  <w:style w:type="paragraph" w:styleId="ListParagraph">
    <w:name w:val="List Paragraph"/>
    <w:basedOn w:val="Normal"/>
    <w:uiPriority w:val="34"/>
    <w:unhideWhenUsed/>
    <w:qFormat/>
    <w:rsid w:val="003D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049668\AppData\Roaming\Microsoft\Templates\Lost%20pet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2D875-1A7F-4F6A-B1B2-AD168D168A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AA05D-30AC-4EC9-A73C-E620D16D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Lost pet flyer</Template>
  <TotalTime>63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Lost pet notice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pet notice</dc:title>
  <dc:creator>Fitzgerald Christian</dc:creator>
  <cp:keywords/>
  <cp:lastModifiedBy>Fitzgerald Christian</cp:lastModifiedBy>
  <cp:revision>2</cp:revision>
  <cp:lastPrinted>2003-12-01T16:43:00Z</cp:lastPrinted>
  <dcterms:created xsi:type="dcterms:W3CDTF">2017-09-18T21:58:00Z</dcterms:created>
  <dcterms:modified xsi:type="dcterms:W3CDTF">2017-09-19T22:18:00Z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TC060912951033</vt:lpwstr>
  </property>
</Properties>
</file>